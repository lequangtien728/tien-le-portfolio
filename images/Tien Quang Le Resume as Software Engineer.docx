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B58BA281A4DC46BA934EB800D33D497C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4007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070"/>
          </w:tblGrid>
          <w:tr w:rsidR="00BA5F07" w14:paraId="77023F9F" w14:textId="77777777" w:rsidTr="00BA5F07">
            <w:trPr>
              <w:trHeight w:val="492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270E6157" w14:textId="77777777" w:rsidR="00BA5F07" w:rsidRDefault="00292402" w:rsidP="0070536E">
                <w:pPr>
                  <w:pStyle w:val="PersonalName"/>
                  <w:jc w:val="center"/>
                </w:pPr>
                <w:sdt>
                  <w:sdtPr>
                    <w:rPr>
                      <w:rFonts w:ascii="Arial" w:hAnsi="Arial" w:cs="Arial"/>
                      <w:bCs/>
                    </w:rPr>
                    <w:alias w:val="Author"/>
                    <w:id w:val="-747420753"/>
                    <w:placeholder>
                      <w:docPart w:val="1B1859085584464090C1D4D6B65A4D1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BA5F07" w:rsidRPr="009117FF">
                      <w:rPr>
                        <w:rFonts w:ascii="Arial" w:hAnsi="Arial" w:cs="Arial"/>
                        <w:bCs/>
                      </w:rPr>
                      <w:t>TIEN QUANG LE</w:t>
                    </w:r>
                  </w:sdtContent>
                </w:sdt>
              </w:p>
            </w:tc>
          </w:tr>
          <w:tr w:rsidR="00BA5F07" w14:paraId="6FED4832" w14:textId="77777777" w:rsidTr="00BA5F07">
            <w:trPr>
              <w:trHeight w:val="13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2C4F9DF1" w14:textId="77777777" w:rsidR="00BA5F07" w:rsidRPr="009117FF" w:rsidRDefault="00292402" w:rsidP="0070536E">
                <w:pPr>
                  <w:pStyle w:val="NoSpacing"/>
                  <w:jc w:val="center"/>
                  <w:rPr>
                    <w:rFonts w:ascii="Arial" w:hAnsi="Arial" w:cs="Arial"/>
                    <w:caps/>
                    <w:color w:val="FFFFFF" w:themeColor="background1"/>
                  </w:rPr>
                </w:pPr>
                <w:sdt>
                  <w:sdtPr>
                    <w:rPr>
                      <w:rFonts w:ascii="Arial" w:hAnsi="Arial" w:cs="Arial"/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B5D844468A0F7547BAB9F4C5A7BBE114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A5F07" w:rsidRPr="009117FF">
                      <w:rPr>
                        <w:rFonts w:ascii="Arial" w:hAnsi="Arial" w:cs="Arial"/>
                        <w:caps/>
                        <w:color w:val="FFFFFF" w:themeColor="background1"/>
                        <w:sz w:val="18"/>
                        <w:szCs w:val="18"/>
                      </w:rPr>
                      <w:t>7067 ELMWOOD Ridge Ct Doraville, GA 30340</w:t>
                    </w:r>
                  </w:sdtContent>
                </w:sdt>
              </w:p>
            </w:tc>
          </w:tr>
          <w:tr w:rsidR="00BA5F07" w14:paraId="11A0283D" w14:textId="77777777" w:rsidTr="00BA5F07">
            <w:trPr>
              <w:trHeight w:val="55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7CF78C96" w14:textId="2CF080D6" w:rsidR="00BA5F07" w:rsidRPr="009117FF" w:rsidRDefault="00292402" w:rsidP="006A0A8F">
                <w:pPr>
                  <w:pStyle w:val="NoSpacing"/>
                  <w:jc w:val="center"/>
                  <w:rPr>
                    <w:rFonts w:ascii="Arial" w:hAnsi="Arial" w:cs="Arial"/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F52D115B8F36574287CF7861E92ECD34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BA5F07" w:rsidRPr="009117FF">
                      <w:rPr>
                        <w:rFonts w:ascii="Arial" w:hAnsi="Arial" w:cs="Arial"/>
                        <w:b/>
                        <w:color w:val="93A299" w:themeColor="accent1"/>
                        <w:sz w:val="18"/>
                        <w:szCs w:val="18"/>
                      </w:rPr>
                      <w:t>(404)429-6926</w:t>
                    </w:r>
                  </w:sdtContent>
                </w:sdt>
                <w:r w:rsidR="00BA5F07" w:rsidRPr="009117FF">
                  <w:rPr>
                    <w:rFonts w:ascii="Arial" w:hAnsi="Arial" w:cs="Arial"/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BA5F07" w:rsidRPr="009117FF">
                  <w:rPr>
                    <w:rFonts w:ascii="Arial" w:eastAsiaTheme="minorEastAsia" w:hAnsi="Arial" w:cs="Arial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b/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F3E5575C7319704BB26DD4C40E4A0B07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BA5F07" w:rsidRPr="009117FF">
                      <w:rPr>
                        <w:rFonts w:ascii="Arial" w:hAnsi="Arial" w:cs="Arial"/>
                        <w:b/>
                        <w:color w:val="93A299" w:themeColor="accent1"/>
                        <w:sz w:val="18"/>
                        <w:szCs w:val="18"/>
                      </w:rPr>
                      <w:t>lequangtien728@yahoo.com</w:t>
                    </w:r>
                  </w:sdtContent>
                </w:sdt>
              </w:p>
            </w:tc>
          </w:tr>
        </w:tbl>
        <w:p w14:paraId="503A44C2" w14:textId="666CABB4" w:rsidR="006A0A8F" w:rsidRPr="006A0A8F" w:rsidRDefault="006A0A8F" w:rsidP="006A0A8F">
          <w:pPr>
            <w:spacing w:after="0" w:line="240" w:lineRule="auto"/>
            <w:jc w:val="center"/>
            <w:rPr>
              <w:sz w:val="24"/>
            </w:rPr>
          </w:pPr>
          <w:hyperlink r:id="rId11" w:history="1">
            <w:r>
              <w:rPr>
                <w:rStyle w:val="Hyperlink"/>
                <w:rFonts w:ascii="Arial" w:hAnsi="Arial" w:cs="Arial"/>
                <w:b/>
                <w:bCs/>
                <w:color w:val="1155CC"/>
                <w:sz w:val="18"/>
                <w:szCs w:val="18"/>
              </w:rPr>
              <w:t>https://github.com/lequangtien728</w:t>
            </w:r>
          </w:hyperlink>
          <w:r>
            <w:rPr>
              <w:rFonts w:ascii="Arial" w:hAnsi="Arial" w:cs="Arial"/>
              <w:b/>
              <w:bCs/>
              <w:color w:val="93A299"/>
              <w:sz w:val="18"/>
              <w:szCs w:val="18"/>
            </w:rPr>
            <w:t xml:space="preserve"> || </w:t>
          </w:r>
          <w:r>
            <w:rPr>
              <w:rFonts w:ascii="Arial" w:hAnsi="Arial" w:cs="Arial"/>
              <w:b/>
              <w:bCs/>
              <w:color w:val="1155CC"/>
              <w:sz w:val="18"/>
              <w:szCs w:val="18"/>
            </w:rPr>
            <w:t>https://lequangtien728.github.io/tien-le-portfolio/</w:t>
          </w:r>
        </w:p>
      </w:sdtContent>
    </w:sdt>
    <w:p w14:paraId="2DA687C9" w14:textId="77777777" w:rsidR="006A0A8F" w:rsidRDefault="006A0A8F" w:rsidP="006A0A8F">
      <w:pPr>
        <w:tabs>
          <w:tab w:val="left" w:pos="6680"/>
        </w:tabs>
        <w:spacing w:after="0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p w14:paraId="7398309C" w14:textId="179E4415" w:rsidR="00655A20" w:rsidRPr="006A0A8F" w:rsidRDefault="00655A20" w:rsidP="006A0A8F">
      <w:pPr>
        <w:tabs>
          <w:tab w:val="left" w:pos="6680"/>
        </w:tabs>
        <w:spacing w:after="0"/>
        <w:rPr>
          <w:rFonts w:eastAsiaTheme="minorEastAsia"/>
          <w:b/>
          <w:bCs/>
        </w:rPr>
      </w:pPr>
      <w:r>
        <w:rPr>
          <w:rFonts w:ascii="Arial" w:hAnsi="Arial" w:cs="Arial"/>
          <w:b/>
          <w:bCs/>
          <w:smallCaps/>
          <w:color w:val="000000"/>
          <w:sz w:val="20"/>
          <w:szCs w:val="20"/>
        </w:rPr>
        <w:t>OBJECTIVES</w:t>
      </w:r>
    </w:p>
    <w:p w14:paraId="308DCFFA" w14:textId="6072B475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 full stack developer with a background in Software Engineering with a strong skill set in design, troubleshooting, and problem solving. With a background in HTML, CSS, JavaScript, Python, known for collaborating well on diverse teams and taking on leadership roles. Complete projects reliably within deadlines.</w:t>
      </w:r>
    </w:p>
    <w:p w14:paraId="4B7074AC" w14:textId="77777777" w:rsidR="00655A20" w:rsidRDefault="00655A20" w:rsidP="00655A20">
      <w:pPr>
        <w:pStyle w:val="NormalWeb"/>
        <w:spacing w:before="220" w:beforeAutospacing="0" w:after="0" w:afterAutospacing="0"/>
      </w:pPr>
      <w:r>
        <w:rPr>
          <w:rFonts w:ascii="Arial" w:hAnsi="Arial" w:cs="Arial"/>
          <w:b/>
          <w:bCs/>
          <w:smallCaps/>
          <w:color w:val="000000"/>
          <w:sz w:val="20"/>
          <w:szCs w:val="20"/>
        </w:rPr>
        <w:t>SKILLS</w:t>
      </w:r>
    </w:p>
    <w:p w14:paraId="3438D5EF" w14:textId="2E57DBFC" w:rsidR="00655A20" w:rsidRDefault="00655A20" w:rsidP="00655A20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HTML | CSS | JavaScript | Express | Node | MongoDB | Git | GitHub | jQuery | Slack | Zoom | Microsoft Office | Python | React | Materialize | Bootstrap | PostgreSQL | Semantic-UI </w:t>
      </w:r>
    </w:p>
    <w:p w14:paraId="0373F770" w14:textId="77777777" w:rsidR="00655A20" w:rsidRDefault="00655A20" w:rsidP="00655A20">
      <w:pPr>
        <w:pStyle w:val="NormalWeb"/>
        <w:spacing w:before="220" w:beforeAutospacing="0" w:after="0" w:afterAutospacing="0"/>
      </w:pPr>
      <w:r>
        <w:rPr>
          <w:rFonts w:ascii="Arial" w:hAnsi="Arial" w:cs="Arial"/>
          <w:b/>
          <w:bCs/>
          <w:smallCaps/>
          <w:color w:val="000000"/>
          <w:sz w:val="20"/>
          <w:szCs w:val="20"/>
        </w:rPr>
        <w:t>EXPERIENCE</w:t>
      </w:r>
    </w:p>
    <w:p w14:paraId="12E82D5A" w14:textId="77777777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smallCaps/>
          <w:color w:val="7F7F7F"/>
          <w:sz w:val="20"/>
          <w:szCs w:val="20"/>
        </w:rPr>
        <w:t>GENERAL ASSEMBLY: SOFTWARE ENGINEER IMMERSIVE</w:t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2"/>
          <w:szCs w:val="22"/>
        </w:rPr>
        <w:tab/>
      </w:r>
      <w:r>
        <w:rPr>
          <w:rFonts w:ascii="Arial" w:hAnsi="Arial" w:cs="Arial"/>
          <w:b/>
          <w:bCs/>
          <w:smallCaps/>
          <w:color w:val="7F7F7F"/>
          <w:sz w:val="22"/>
          <w:szCs w:val="22"/>
        </w:rPr>
        <w:t xml:space="preserve">                         </w:t>
      </w:r>
      <w:r>
        <w:rPr>
          <w:rFonts w:ascii="Arial" w:hAnsi="Arial" w:cs="Arial"/>
          <w:color w:val="000000"/>
          <w:sz w:val="20"/>
          <w:szCs w:val="20"/>
        </w:rPr>
        <w:t>March 7, 2022 – May 27, 2022</w:t>
      </w:r>
    </w:p>
    <w:p w14:paraId="702088DE" w14:textId="77777777" w:rsidR="00655A20" w:rsidRDefault="00655A20" w:rsidP="00655A20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0382D"/>
          <w:sz w:val="20"/>
          <w:szCs w:val="20"/>
        </w:rPr>
      </w:pPr>
      <w:r>
        <w:rPr>
          <w:rFonts w:ascii="Arial" w:hAnsi="Arial" w:cs="Arial"/>
          <w:b/>
          <w:bCs/>
          <w:color w:val="40382D"/>
          <w:sz w:val="20"/>
          <w:szCs w:val="20"/>
        </w:rPr>
        <w:t>Blackjack project: </w:t>
      </w:r>
    </w:p>
    <w:p w14:paraId="2B2FAF2D" w14:textId="77777777" w:rsidR="00655A20" w:rsidRDefault="00655A20" w:rsidP="00655A2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40382D"/>
          <w:sz w:val="20"/>
          <w:szCs w:val="20"/>
        </w:rPr>
        <w:t xml:space="preserve">Built Blackjack game with HTML, CSS, and JavaScript. </w:t>
      </w:r>
      <w:hyperlink r:id="rId12" w:history="1">
        <w:r>
          <w:rPr>
            <w:rStyle w:val="Hyperlink"/>
            <w:rFonts w:ascii="Arial" w:eastAsiaTheme="majorEastAsia" w:hAnsi="Arial" w:cs="Arial"/>
            <w:sz w:val="20"/>
            <w:szCs w:val="20"/>
            <w:shd w:val="clear" w:color="auto" w:fill="FFFFFF"/>
          </w:rPr>
          <w:t>https://lequangtien728.github.io/BlackJackProject/</w:t>
        </w:r>
      </w:hyperlink>
      <w:r>
        <w:rPr>
          <w:rFonts w:ascii="Arial" w:hAnsi="Arial" w:cs="Arial"/>
          <w:color w:val="40382D"/>
          <w:sz w:val="20"/>
          <w:szCs w:val="20"/>
        </w:rPr>
        <w:t>.</w:t>
      </w:r>
    </w:p>
    <w:p w14:paraId="5F601502" w14:textId="77777777" w:rsidR="00655A20" w:rsidRDefault="00655A20" w:rsidP="00655A2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0382D"/>
          <w:sz w:val="20"/>
          <w:szCs w:val="20"/>
        </w:rPr>
      </w:pPr>
      <w:r>
        <w:rPr>
          <w:rFonts w:ascii="Arial" w:hAnsi="Arial" w:cs="Arial"/>
          <w:b/>
          <w:bCs/>
          <w:color w:val="40382D"/>
          <w:sz w:val="20"/>
          <w:szCs w:val="20"/>
        </w:rPr>
        <w:t>Restaurants Detail:</w:t>
      </w:r>
    </w:p>
    <w:p w14:paraId="0412C865" w14:textId="77777777" w:rsidR="00655A20" w:rsidRDefault="00655A20" w:rsidP="00655A20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1"/>
          <w:szCs w:val="21"/>
        </w:rPr>
        <w:t>Built Restaurants app with Node, Express, Mongoose, MongoDB, EJS, and Bootstrap.</w:t>
      </w:r>
    </w:p>
    <w:p w14:paraId="5F9E75EC" w14:textId="77777777" w:rsidR="00655A20" w:rsidRDefault="00292402" w:rsidP="00655A20">
      <w:pPr>
        <w:pStyle w:val="NormalWeb"/>
        <w:spacing w:before="0" w:beforeAutospacing="0" w:after="0" w:afterAutospacing="0"/>
        <w:ind w:firstLine="720"/>
      </w:pPr>
      <w:hyperlink r:id="rId13" w:history="1">
        <w:r w:rsidR="00655A20">
          <w:rPr>
            <w:rStyle w:val="Hyperlink"/>
            <w:rFonts w:ascii="Arial" w:eastAsiaTheme="majorEastAsia" w:hAnsi="Arial" w:cs="Arial"/>
            <w:sz w:val="19"/>
            <w:szCs w:val="19"/>
            <w:shd w:val="clear" w:color="auto" w:fill="FFFFFF"/>
          </w:rPr>
          <w:t>https://restaurants-infor.herokuapp.com/</w:t>
        </w:r>
      </w:hyperlink>
      <w:r w:rsidR="00655A20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5D1ED784" w14:textId="77777777" w:rsidR="00655A20" w:rsidRDefault="00655A20" w:rsidP="00655A2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0382D"/>
          <w:sz w:val="20"/>
          <w:szCs w:val="20"/>
        </w:rPr>
      </w:pPr>
      <w:r>
        <w:rPr>
          <w:rFonts w:ascii="Arial" w:hAnsi="Arial" w:cs="Arial"/>
          <w:b/>
          <w:bCs/>
          <w:color w:val="40382D"/>
          <w:sz w:val="20"/>
          <w:szCs w:val="20"/>
        </w:rPr>
        <w:t>Anime-Reviewer:</w:t>
      </w:r>
    </w:p>
    <w:p w14:paraId="033EDBAB" w14:textId="77777777" w:rsidR="00655A20" w:rsidRDefault="00655A20" w:rsidP="00655A2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1"/>
          <w:szCs w:val="21"/>
        </w:rPr>
        <w:t xml:space="preserve">Built Anime-Reviewer app as a team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merge. Technology used: PSQL, Django, Materialize,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GoogleImageSearch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API,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AnimeChan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API, Heroku, CSS, and HTML. Deployed on</w:t>
      </w:r>
    </w:p>
    <w:p w14:paraId="1D7DD423" w14:textId="77777777" w:rsidR="00655A20" w:rsidRDefault="00292402" w:rsidP="00655A20">
      <w:pPr>
        <w:pStyle w:val="NormalWeb"/>
        <w:spacing w:before="0" w:beforeAutospacing="0" w:after="0" w:afterAutospacing="0"/>
        <w:ind w:left="720"/>
      </w:pPr>
      <w:hyperlink r:id="rId14" w:history="1">
        <w:r w:rsidR="00655A20">
          <w:rPr>
            <w:rStyle w:val="Hyperlink"/>
            <w:rFonts w:ascii="Arial" w:eastAsiaTheme="majorEastAsia" w:hAnsi="Arial" w:cs="Arial"/>
            <w:sz w:val="20"/>
            <w:szCs w:val="20"/>
            <w:shd w:val="clear" w:color="auto" w:fill="FFFFFF"/>
          </w:rPr>
          <w:t>https://animereviewer1.herokuapp.com/</w:t>
        </w:r>
      </w:hyperlink>
    </w:p>
    <w:p w14:paraId="7F401236" w14:textId="77777777" w:rsidR="00655A20" w:rsidRDefault="00655A20" w:rsidP="00655A2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0382D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0382D"/>
          <w:sz w:val="20"/>
          <w:szCs w:val="20"/>
        </w:rPr>
        <w:t>Carstagram</w:t>
      </w:r>
      <w:proofErr w:type="spellEnd"/>
      <w:r>
        <w:rPr>
          <w:rFonts w:ascii="Arial" w:hAnsi="Arial" w:cs="Arial"/>
          <w:b/>
          <w:bCs/>
          <w:color w:val="40382D"/>
          <w:sz w:val="20"/>
          <w:szCs w:val="20"/>
        </w:rPr>
        <w:t>:</w:t>
      </w:r>
    </w:p>
    <w:p w14:paraId="5807AE1B" w14:textId="77777777" w:rsidR="00655A20" w:rsidRDefault="00655A20" w:rsidP="00655A2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1"/>
          <w:szCs w:val="21"/>
        </w:rPr>
        <w:t xml:space="preserve">Built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Carstagram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app with Express, MongoDB, Semantic-UI, Google Cloud, Heroku, AWS, CSS, React. </w:t>
      </w:r>
    </w:p>
    <w:p w14:paraId="39AF31D4" w14:textId="77777777" w:rsidR="00655A20" w:rsidRDefault="00292402" w:rsidP="00655A20">
      <w:pPr>
        <w:pStyle w:val="NormalWeb"/>
        <w:spacing w:before="0" w:beforeAutospacing="0" w:after="0" w:afterAutospacing="0"/>
        <w:ind w:left="720"/>
      </w:pPr>
      <w:hyperlink r:id="rId15" w:history="1">
        <w:r w:rsidR="00655A20">
          <w:rPr>
            <w:rStyle w:val="Hyperlink"/>
            <w:rFonts w:ascii="Arial" w:eastAsiaTheme="majorEastAsia" w:hAnsi="Arial" w:cs="Arial"/>
            <w:sz w:val="20"/>
            <w:szCs w:val="20"/>
            <w:shd w:val="clear" w:color="auto" w:fill="FFFFFF"/>
          </w:rPr>
          <w:t>https://carstagram511.herokuapp.com/</w:t>
        </w:r>
      </w:hyperlink>
    </w:p>
    <w:p w14:paraId="11175AB3" w14:textId="22827A24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smallCaps/>
          <w:color w:val="7F7F7F"/>
          <w:sz w:val="20"/>
          <w:szCs w:val="20"/>
        </w:rPr>
        <w:t>INSTRUMENT SERVICE ENGINEER TEAM LEAD</w:t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0"/>
          <w:szCs w:val="20"/>
        </w:rPr>
        <w:tab/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2"/>
          <w:szCs w:val="22"/>
        </w:rPr>
        <w:tab/>
      </w:r>
      <w:r>
        <w:rPr>
          <w:rFonts w:ascii="Arial" w:hAnsi="Arial" w:cs="Arial"/>
          <w:color w:val="000000"/>
          <w:sz w:val="20"/>
          <w:szCs w:val="20"/>
        </w:rPr>
        <w:t>April 2021-March 2022</w:t>
      </w:r>
    </w:p>
    <w:p w14:paraId="47FF3FD9" w14:textId="77777777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64B3C"/>
          <w:sz w:val="20"/>
          <w:szCs w:val="20"/>
        </w:rPr>
        <w:t>IMMUCOR INC▪ Norcross GA</w:t>
      </w:r>
    </w:p>
    <w:p w14:paraId="264131DD" w14:textId="77777777" w:rsidR="00655A20" w:rsidRDefault="00655A20" w:rsidP="00655A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40382D"/>
          <w:sz w:val="20"/>
          <w:szCs w:val="20"/>
        </w:rPr>
      </w:pPr>
      <w:r>
        <w:rPr>
          <w:rFonts w:ascii="Arial" w:hAnsi="Arial" w:cs="Arial"/>
          <w:color w:val="40382D"/>
          <w:sz w:val="20"/>
          <w:szCs w:val="20"/>
        </w:rPr>
        <w:t xml:space="preserve">Using LN (ERP) software to create Purchase Requisitions, inventory check, process refurb. instrument, process returned item/instrument, track calibration equipment, </w:t>
      </w:r>
      <w:proofErr w:type="spellStart"/>
      <w:r>
        <w:rPr>
          <w:rFonts w:ascii="Arial" w:hAnsi="Arial" w:cs="Arial"/>
          <w:color w:val="40382D"/>
          <w:sz w:val="20"/>
          <w:szCs w:val="20"/>
        </w:rPr>
        <w:t>etc</w:t>
      </w:r>
      <w:proofErr w:type="spellEnd"/>
      <w:r>
        <w:rPr>
          <w:rFonts w:ascii="Arial" w:hAnsi="Arial" w:cs="Arial"/>
          <w:color w:val="40382D"/>
          <w:sz w:val="20"/>
          <w:szCs w:val="20"/>
        </w:rPr>
        <w:t>…</w:t>
      </w:r>
    </w:p>
    <w:p w14:paraId="2E22B072" w14:textId="77777777" w:rsidR="00655A20" w:rsidRDefault="00655A20" w:rsidP="00655A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40382D"/>
          <w:sz w:val="20"/>
          <w:szCs w:val="20"/>
        </w:rPr>
      </w:pPr>
      <w:r>
        <w:rPr>
          <w:rFonts w:ascii="Arial" w:hAnsi="Arial" w:cs="Arial"/>
          <w:color w:val="40382D"/>
          <w:sz w:val="20"/>
          <w:szCs w:val="20"/>
        </w:rPr>
        <w:t>Write SOP, Work Instructions, and Form</w:t>
      </w:r>
    </w:p>
    <w:p w14:paraId="03D7D1FF" w14:textId="77777777" w:rsidR="00655A20" w:rsidRDefault="00655A20" w:rsidP="00655A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40382D"/>
          <w:sz w:val="20"/>
          <w:szCs w:val="20"/>
        </w:rPr>
      </w:pPr>
      <w:r>
        <w:rPr>
          <w:rFonts w:ascii="Arial" w:hAnsi="Arial" w:cs="Arial"/>
          <w:color w:val="40382D"/>
          <w:sz w:val="20"/>
          <w:szCs w:val="20"/>
        </w:rPr>
        <w:t>Support BBTS, Field Service Engineer, and in-house with calibration equipment’s and machines.</w:t>
      </w:r>
    </w:p>
    <w:p w14:paraId="099FC92E" w14:textId="77777777" w:rsidR="00655A20" w:rsidRDefault="00655A20" w:rsidP="00655A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40382D"/>
          <w:sz w:val="20"/>
          <w:szCs w:val="20"/>
        </w:rPr>
      </w:pPr>
      <w:r>
        <w:rPr>
          <w:rFonts w:ascii="Arial" w:hAnsi="Arial" w:cs="Arial"/>
          <w:color w:val="40382D"/>
          <w:sz w:val="20"/>
          <w:szCs w:val="20"/>
        </w:rPr>
        <w:t>Ensuring all work is done in compliance of FDA, ISO, OSHA, and GMP regulations and standards </w:t>
      </w:r>
    </w:p>
    <w:p w14:paraId="51F59D43" w14:textId="77777777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smallCaps/>
          <w:color w:val="7F7F7F"/>
          <w:sz w:val="20"/>
          <w:szCs w:val="20"/>
        </w:rPr>
        <w:t>INSTRUMENT SERVICE ENGINEER</w:t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b/>
          <w:bCs/>
          <w:smallCaps/>
          <w:color w:val="7F7F7F"/>
          <w:sz w:val="22"/>
          <w:szCs w:val="22"/>
        </w:rPr>
        <w:tab/>
      </w:r>
      <w:r>
        <w:rPr>
          <w:rFonts w:ascii="Arial" w:hAnsi="Arial" w:cs="Arial"/>
          <w:b/>
          <w:bCs/>
          <w:smallCaps/>
          <w:color w:val="7F7F7F"/>
          <w:sz w:val="22"/>
          <w:szCs w:val="22"/>
        </w:rPr>
        <w:t xml:space="preserve">                                      </w:t>
      </w:r>
      <w:r>
        <w:rPr>
          <w:rFonts w:ascii="Arial" w:hAnsi="Arial" w:cs="Arial"/>
          <w:color w:val="000000"/>
          <w:sz w:val="20"/>
          <w:szCs w:val="20"/>
        </w:rPr>
        <w:t>April 2018 – Mar 2021</w:t>
      </w:r>
    </w:p>
    <w:p w14:paraId="569EEBFB" w14:textId="77777777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smallCaps/>
          <w:color w:val="7F7F7F"/>
          <w:sz w:val="20"/>
          <w:szCs w:val="20"/>
        </w:rPr>
        <w:t>SENIOR MANUFACTURING MAINTENANCE TECHNICIAN</w:t>
      </w:r>
      <w:r>
        <w:rPr>
          <w:rFonts w:ascii="Arial" w:hAnsi="Arial" w:cs="Arial"/>
          <w:color w:val="7F7F7F"/>
        </w:rPr>
        <w:t xml:space="preserve"> </w:t>
      </w:r>
      <w:r>
        <w:rPr>
          <w:rStyle w:val="apple-tab-span"/>
          <w:rFonts w:ascii="Arial" w:eastAsiaTheme="majorEastAsia" w:hAnsi="Arial" w:cs="Arial"/>
          <w:color w:val="000000"/>
        </w:rPr>
        <w:tab/>
      </w:r>
      <w:r>
        <w:rPr>
          <w:rStyle w:val="apple-tab-span"/>
          <w:rFonts w:ascii="Arial" w:eastAsiaTheme="majorEastAsia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                  </w:t>
      </w:r>
      <w:r>
        <w:rPr>
          <w:rFonts w:ascii="Arial" w:hAnsi="Arial" w:cs="Arial"/>
          <w:color w:val="000000"/>
          <w:sz w:val="20"/>
          <w:szCs w:val="20"/>
        </w:rPr>
        <w:t>April 25, 2016 – April 2018</w:t>
      </w:r>
    </w:p>
    <w:p w14:paraId="29CFD174" w14:textId="77777777" w:rsidR="00655A20" w:rsidRDefault="00655A20" w:rsidP="00655A20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564B3C"/>
          <w:sz w:val="20"/>
          <w:szCs w:val="20"/>
        </w:rPr>
        <w:t>IMMUCOR INC▪ Norcross GA</w:t>
      </w:r>
    </w:p>
    <w:p w14:paraId="24A31DBE" w14:textId="77777777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Century Gothic" w:hAnsi="Century Gothic"/>
          <w:b/>
          <w:bCs/>
          <w:smallCaps/>
          <w:color w:val="7F7F7F"/>
          <w:sz w:val="20"/>
          <w:szCs w:val="20"/>
        </w:rPr>
        <w:t>STUDENT ASSISTANT</w:t>
      </w:r>
      <w:r>
        <w:rPr>
          <w:rFonts w:ascii="Book Antiqua" w:hAnsi="Book Antiqua"/>
          <w:color w:val="7F7F7F"/>
          <w:sz w:val="21"/>
          <w:szCs w:val="21"/>
        </w:rPr>
        <w:t xml:space="preserve"> </w:t>
      </w:r>
      <w:r>
        <w:rPr>
          <w:rStyle w:val="apple-tab-span"/>
          <w:rFonts w:ascii="Book Antiqua" w:eastAsiaTheme="majorEastAsia" w:hAnsi="Book Antiqua"/>
          <w:color w:val="000000"/>
          <w:sz w:val="21"/>
          <w:szCs w:val="21"/>
        </w:rPr>
        <w:tab/>
      </w:r>
      <w:r>
        <w:rPr>
          <w:rStyle w:val="apple-tab-span"/>
          <w:rFonts w:ascii="Book Antiqua" w:eastAsiaTheme="majorEastAsia" w:hAnsi="Book Antiqua"/>
          <w:color w:val="000000"/>
          <w:sz w:val="21"/>
          <w:szCs w:val="21"/>
        </w:rPr>
        <w:tab/>
      </w:r>
      <w:r>
        <w:rPr>
          <w:rStyle w:val="apple-tab-span"/>
          <w:rFonts w:ascii="Book Antiqua" w:eastAsiaTheme="majorEastAsia" w:hAnsi="Book Antiqua"/>
          <w:color w:val="000000"/>
          <w:sz w:val="21"/>
          <w:szCs w:val="21"/>
        </w:rPr>
        <w:tab/>
      </w:r>
      <w:r>
        <w:rPr>
          <w:rStyle w:val="apple-tab-span"/>
          <w:rFonts w:ascii="Book Antiqua" w:eastAsiaTheme="majorEastAsia" w:hAnsi="Book Antiqua"/>
          <w:color w:val="000000"/>
          <w:sz w:val="21"/>
          <w:szCs w:val="21"/>
        </w:rPr>
        <w:tab/>
      </w:r>
      <w:r>
        <w:rPr>
          <w:rStyle w:val="apple-tab-span"/>
          <w:rFonts w:ascii="Book Antiqua" w:eastAsiaTheme="majorEastAsia" w:hAnsi="Book Antiqua"/>
          <w:color w:val="000000"/>
          <w:sz w:val="21"/>
          <w:szCs w:val="21"/>
        </w:rPr>
        <w:tab/>
      </w:r>
      <w:r>
        <w:rPr>
          <w:rStyle w:val="apple-tab-span"/>
          <w:rFonts w:ascii="Book Antiqua" w:eastAsiaTheme="majorEastAsia" w:hAnsi="Book Antiqua"/>
          <w:color w:val="000000"/>
          <w:sz w:val="21"/>
          <w:szCs w:val="21"/>
        </w:rPr>
        <w:tab/>
      </w:r>
      <w:r>
        <w:rPr>
          <w:rStyle w:val="apple-tab-span"/>
          <w:rFonts w:ascii="Book Antiqua" w:eastAsiaTheme="majorEastAsia" w:hAnsi="Book Antiqua"/>
          <w:color w:val="000000"/>
          <w:sz w:val="21"/>
          <w:szCs w:val="21"/>
        </w:rPr>
        <w:tab/>
      </w:r>
      <w:r>
        <w:rPr>
          <w:rStyle w:val="apple-tab-span"/>
          <w:rFonts w:ascii="Book Antiqua" w:eastAsiaTheme="majorEastAsia" w:hAnsi="Book Antiqua"/>
          <w:color w:val="000000"/>
          <w:sz w:val="21"/>
          <w:szCs w:val="21"/>
        </w:rPr>
        <w:tab/>
      </w:r>
      <w:r>
        <w:rPr>
          <w:rFonts w:ascii="Book Antiqua" w:hAnsi="Book Antiqua"/>
          <w:color w:val="000000"/>
          <w:sz w:val="21"/>
          <w:szCs w:val="21"/>
        </w:rPr>
        <w:t xml:space="preserve">          </w:t>
      </w:r>
      <w:r>
        <w:rPr>
          <w:rFonts w:ascii="Arial" w:hAnsi="Arial" w:cs="Arial"/>
          <w:color w:val="000000"/>
          <w:sz w:val="20"/>
          <w:szCs w:val="20"/>
        </w:rPr>
        <w:t>January 2013 – May 2013</w:t>
      </w:r>
    </w:p>
    <w:p w14:paraId="20B8CA42" w14:textId="77777777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smallCaps/>
          <w:color w:val="564B3C"/>
          <w:sz w:val="20"/>
          <w:szCs w:val="20"/>
        </w:rPr>
        <w:t>SOUTHERN POLYTECHNIC STATE UNIVERSITY</w:t>
      </w:r>
      <w:r>
        <w:rPr>
          <w:rFonts w:ascii="Arial" w:hAnsi="Arial" w:cs="Arial"/>
          <w:color w:val="564B3C"/>
          <w:sz w:val="20"/>
          <w:szCs w:val="20"/>
        </w:rPr>
        <w:t xml:space="preserve"> ▪ Marietta, GA</w:t>
      </w:r>
    </w:p>
    <w:p w14:paraId="6C33FD59" w14:textId="77777777" w:rsidR="00655A20" w:rsidRDefault="00655A20" w:rsidP="00655A20">
      <w:pPr>
        <w:pStyle w:val="NormalWeb"/>
        <w:spacing w:before="220" w:beforeAutospacing="0" w:after="0" w:afterAutospacing="0"/>
      </w:pPr>
      <w:r>
        <w:rPr>
          <w:rFonts w:ascii="Arial" w:hAnsi="Arial" w:cs="Arial"/>
          <w:b/>
          <w:bCs/>
          <w:smallCaps/>
          <w:color w:val="000000"/>
          <w:sz w:val="20"/>
          <w:szCs w:val="20"/>
        </w:rPr>
        <w:t>EDUCATION</w:t>
      </w:r>
    </w:p>
    <w:p w14:paraId="71A78F6A" w14:textId="16B0EE41" w:rsidR="00655A20" w:rsidRDefault="00655A20" w:rsidP="00655A2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General Assembly: Software Engineer Immersive</w:t>
      </w:r>
    </w:p>
    <w:p w14:paraId="1CB0FE52" w14:textId="77777777" w:rsidR="00655A20" w:rsidRDefault="00655A20" w:rsidP="00655A20">
      <w:pPr>
        <w:pStyle w:val="NormalWeb"/>
        <w:spacing w:before="0" w:beforeAutospacing="0" w:after="0" w:afterAutospacing="0"/>
      </w:pPr>
    </w:p>
    <w:p w14:paraId="4435C527" w14:textId="77777777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64B3C"/>
          <w:sz w:val="20"/>
          <w:szCs w:val="20"/>
        </w:rPr>
        <w:t>Southern Polytechnic State University</w:t>
      </w:r>
    </w:p>
    <w:p w14:paraId="5DD93585" w14:textId="77777777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64B3C"/>
          <w:sz w:val="20"/>
          <w:szCs w:val="20"/>
        </w:rPr>
        <w:t xml:space="preserve">December 2015 </w:t>
      </w:r>
      <w:r>
        <w:rPr>
          <w:rFonts w:ascii="Arial" w:hAnsi="Arial" w:cs="Arial"/>
          <w:color w:val="93A299"/>
          <w:sz w:val="20"/>
          <w:szCs w:val="20"/>
        </w:rPr>
        <w:t xml:space="preserve">▪ Bachelor in Science of Mechanical Engineering Technology </w:t>
      </w:r>
      <w:r>
        <w:rPr>
          <w:rFonts w:ascii="Arial" w:hAnsi="Arial" w:cs="Arial"/>
          <w:color w:val="000000"/>
          <w:sz w:val="20"/>
          <w:szCs w:val="20"/>
        </w:rPr>
        <w:t>GPA</w:t>
      </w:r>
      <w:r>
        <w:rPr>
          <w:rFonts w:ascii="Arial" w:hAnsi="Arial" w:cs="Arial"/>
          <w:color w:val="93A299"/>
          <w:sz w:val="20"/>
          <w:szCs w:val="20"/>
        </w:rPr>
        <w:t>: 3.72</w:t>
      </w:r>
    </w:p>
    <w:p w14:paraId="70E70CAD" w14:textId="77777777" w:rsidR="00655A20" w:rsidRDefault="00655A20" w:rsidP="00655A20">
      <w:pPr>
        <w:pStyle w:val="NormalWeb"/>
        <w:spacing w:before="220" w:beforeAutospacing="0" w:after="0" w:afterAutospacing="0"/>
      </w:pPr>
      <w:r>
        <w:rPr>
          <w:rFonts w:ascii="Arial" w:hAnsi="Arial" w:cs="Arial"/>
          <w:b/>
          <w:bCs/>
          <w:smallCaps/>
          <w:color w:val="000000"/>
          <w:sz w:val="20"/>
          <w:szCs w:val="20"/>
        </w:rPr>
        <w:t>LICENSES &amp; CERTIFICATIONS</w:t>
      </w:r>
    </w:p>
    <w:p w14:paraId="6ADE2F1F" w14:textId="77777777" w:rsidR="00655A20" w:rsidRDefault="00655A20" w:rsidP="00655A2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Master Certificate in Business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Management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|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 Six Sigma Greenbelt (Georgia Tech)  </w:t>
      </w:r>
      <w:r>
        <w:rPr>
          <w:rFonts w:ascii="Arial" w:hAnsi="Arial" w:cs="Arial"/>
          <w:b/>
          <w:bCs/>
          <w:color w:val="000000"/>
        </w:rPr>
        <w:t>|</w:t>
      </w:r>
      <w:r>
        <w:rPr>
          <w:rFonts w:ascii="Arial" w:hAnsi="Arial" w:cs="Arial"/>
          <w:color w:val="000000"/>
          <w:sz w:val="20"/>
          <w:szCs w:val="20"/>
        </w:rPr>
        <w:t>  PLC maintenance &amp; Troubleshooting-Allen Bradley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b/>
          <w:bCs/>
          <w:color w:val="000000"/>
        </w:rPr>
        <w:t>|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 Electrical Workshop-Basics to Troubleshooting  </w:t>
      </w:r>
      <w:r>
        <w:rPr>
          <w:rFonts w:ascii="Arial" w:hAnsi="Arial" w:cs="Arial"/>
          <w:b/>
          <w:bCs/>
          <w:color w:val="000000"/>
        </w:rPr>
        <w:t>|</w:t>
      </w:r>
      <w:r>
        <w:rPr>
          <w:rFonts w:ascii="Arial" w:hAnsi="Arial" w:cs="Arial"/>
          <w:color w:val="000000"/>
          <w:sz w:val="20"/>
          <w:szCs w:val="20"/>
        </w:rPr>
        <w:t xml:space="preserve">  Lean Six Sigma: Analyze, Improve, and Control Tools 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</w:rPr>
        <w:t xml:space="preserve">| </w:t>
      </w:r>
      <w:r>
        <w:rPr>
          <w:rFonts w:ascii="Arial" w:hAnsi="Arial" w:cs="Arial"/>
          <w:color w:val="000000"/>
          <w:sz w:val="20"/>
          <w:szCs w:val="20"/>
        </w:rPr>
        <w:t> Excel Essential Training(Office 365/Microsoft 365)</w:t>
      </w:r>
    </w:p>
    <w:p w14:paraId="4C91C3CB" w14:textId="502D440B" w:rsidR="00FE21AE" w:rsidRPr="00355D49" w:rsidRDefault="00FE21AE" w:rsidP="00655A20">
      <w:pPr>
        <w:tabs>
          <w:tab w:val="left" w:pos="6680"/>
        </w:tabs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sectPr w:rsidR="00FE21AE" w:rsidRPr="00355D49">
      <w:footerReference w:type="default" r:id="rId16"/>
      <w:headerReference w:type="first" r:id="rId17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3BBB" w14:textId="77777777" w:rsidR="00292402" w:rsidRDefault="00292402">
      <w:pPr>
        <w:spacing w:after="0" w:line="240" w:lineRule="auto"/>
      </w:pPr>
      <w:r>
        <w:separator/>
      </w:r>
    </w:p>
  </w:endnote>
  <w:endnote w:type="continuationSeparator" w:id="0">
    <w:p w14:paraId="7BB26EF5" w14:textId="77777777" w:rsidR="00292402" w:rsidRDefault="0029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panose1 w:val="020B0604020202020204"/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5FA2" w14:textId="77777777" w:rsidR="00F3303A" w:rsidRDefault="00C07538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7687EA" wp14:editId="5A48DB0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FB4916" w14:textId="77777777" w:rsidR="00F3303A" w:rsidRDefault="00F3303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C7687EA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&#13;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4AFB4916" w14:textId="77777777" w:rsidR="00F3303A" w:rsidRDefault="00F3303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80745CE" wp14:editId="0A0DB46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2F2E3D" w14:textId="77777777" w:rsidR="00F3303A" w:rsidRDefault="00F3303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80745CE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" stroked="f" strokeweight="2pt">
              <v:fill opacity="54484f"/>
              <v:textbox inset="2.53903mm,1.2695mm,2.53903mm,1.2695mm">
                <w:txbxContent>
                  <w:p w14:paraId="322F2E3D" w14:textId="77777777" w:rsidR="00F3303A" w:rsidRDefault="00F3303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ACE683F" wp14:editId="6B8225C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E1B41F" w14:textId="77777777" w:rsidR="00F3303A" w:rsidRDefault="00F3303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ACE683F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" stroked="f" strokeweight=".5pt">
              <v:stroke linestyle="thinThin"/>
              <v:textbox inset="2.53903mm,1.2695mm,2.53903mm,1.2695mm">
                <w:txbxContent>
                  <w:p w14:paraId="43E1B41F" w14:textId="77777777" w:rsidR="00F3303A" w:rsidRDefault="00F3303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EF5A64" wp14:editId="4B6BA32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A58209" w14:textId="77777777" w:rsidR="00F3303A" w:rsidRDefault="00292402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7759AE8FE26C407D9A0B02571BFFB6E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0536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TIEN QUANG LE</w:t>
                              </w:r>
                            </w:sdtContent>
                          </w:sdt>
                          <w:r w:rsidR="00C07538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C07538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C07538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C07538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07538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29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3</w:t>
                          </w:r>
                          <w:r w:rsidR="00C07538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EF5A64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" filled="f" stroked="f" strokeweight="2pt">
              <v:textbox inset="0,0,0,0">
                <w:txbxContent>
                  <w:p w14:paraId="41A58209" w14:textId="77777777" w:rsidR="00F3303A" w:rsidRDefault="00851A3F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7759AE8FE26C407D9A0B02571BFFB6E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0536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TIEN QUANG LE</w:t>
                        </w:r>
                      </w:sdtContent>
                    </w:sdt>
                    <w:r w:rsidR="00C07538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C07538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C07538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C07538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C07538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E21296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C07538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2015" w14:textId="77777777" w:rsidR="00292402" w:rsidRDefault="00292402">
      <w:pPr>
        <w:spacing w:after="0" w:line="240" w:lineRule="auto"/>
      </w:pPr>
      <w:r>
        <w:separator/>
      </w:r>
    </w:p>
  </w:footnote>
  <w:footnote w:type="continuationSeparator" w:id="0">
    <w:p w14:paraId="51AC8D1B" w14:textId="77777777" w:rsidR="00292402" w:rsidRDefault="00292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85B8" w14:textId="77777777" w:rsidR="00F3303A" w:rsidRDefault="00C0753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5E7CCF" wp14:editId="72E6FE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3CCC0FF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2B0AF7B" wp14:editId="6F48B3A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18D3F9A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213A27" wp14:editId="3CC0C96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4F74B72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450"/>
    <w:multiLevelType w:val="multilevel"/>
    <w:tmpl w:val="470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75EC"/>
    <w:multiLevelType w:val="hybridMultilevel"/>
    <w:tmpl w:val="A598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35253"/>
    <w:multiLevelType w:val="hybridMultilevel"/>
    <w:tmpl w:val="9D38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F3D7F"/>
    <w:multiLevelType w:val="hybridMultilevel"/>
    <w:tmpl w:val="BF7A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A4E8A"/>
    <w:multiLevelType w:val="multilevel"/>
    <w:tmpl w:val="77F6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D5B1B"/>
    <w:multiLevelType w:val="multilevel"/>
    <w:tmpl w:val="E9C8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A2B89"/>
    <w:multiLevelType w:val="multilevel"/>
    <w:tmpl w:val="B6C0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D68D1"/>
    <w:multiLevelType w:val="hybridMultilevel"/>
    <w:tmpl w:val="A9F0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C83D34"/>
    <w:multiLevelType w:val="multilevel"/>
    <w:tmpl w:val="6D8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EE6BA5"/>
    <w:multiLevelType w:val="hybridMultilevel"/>
    <w:tmpl w:val="CA4E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0495D"/>
    <w:multiLevelType w:val="hybridMultilevel"/>
    <w:tmpl w:val="9392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D2A47"/>
    <w:multiLevelType w:val="hybridMultilevel"/>
    <w:tmpl w:val="1F00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17"/>
  </w:num>
  <w:num w:numId="8">
    <w:abstractNumId w:val="9"/>
  </w:num>
  <w:num w:numId="9">
    <w:abstractNumId w:val="4"/>
  </w:num>
  <w:num w:numId="10">
    <w:abstractNumId w:val="1"/>
  </w:num>
  <w:num w:numId="11">
    <w:abstractNumId w:val="14"/>
  </w:num>
  <w:num w:numId="12">
    <w:abstractNumId w:val="15"/>
  </w:num>
  <w:num w:numId="13">
    <w:abstractNumId w:val="3"/>
  </w:num>
  <w:num w:numId="14">
    <w:abstractNumId w:val="0"/>
  </w:num>
  <w:num w:numId="15">
    <w:abstractNumId w:val="6"/>
  </w:num>
  <w:num w:numId="16">
    <w:abstractNumId w:val="1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36E"/>
    <w:rsid w:val="00004477"/>
    <w:rsid w:val="00034583"/>
    <w:rsid w:val="00067201"/>
    <w:rsid w:val="00070485"/>
    <w:rsid w:val="000B2986"/>
    <w:rsid w:val="000F2094"/>
    <w:rsid w:val="00122D68"/>
    <w:rsid w:val="00163618"/>
    <w:rsid w:val="00174B91"/>
    <w:rsid w:val="001F24D0"/>
    <w:rsid w:val="00292402"/>
    <w:rsid w:val="002959C5"/>
    <w:rsid w:val="002B29E8"/>
    <w:rsid w:val="002C0765"/>
    <w:rsid w:val="002C10C0"/>
    <w:rsid w:val="00301C0B"/>
    <w:rsid w:val="00316BD7"/>
    <w:rsid w:val="00355D49"/>
    <w:rsid w:val="003608C9"/>
    <w:rsid w:val="00413022"/>
    <w:rsid w:val="00427259"/>
    <w:rsid w:val="00434F6E"/>
    <w:rsid w:val="004430E1"/>
    <w:rsid w:val="00463406"/>
    <w:rsid w:val="00485B20"/>
    <w:rsid w:val="004A05C8"/>
    <w:rsid w:val="005030B1"/>
    <w:rsid w:val="00574F12"/>
    <w:rsid w:val="00584442"/>
    <w:rsid w:val="005860EF"/>
    <w:rsid w:val="005A27E8"/>
    <w:rsid w:val="005D1570"/>
    <w:rsid w:val="005D1A57"/>
    <w:rsid w:val="005F5965"/>
    <w:rsid w:val="00611BAC"/>
    <w:rsid w:val="00646F3B"/>
    <w:rsid w:val="00655A20"/>
    <w:rsid w:val="006A0A8F"/>
    <w:rsid w:val="006B0506"/>
    <w:rsid w:val="0070536E"/>
    <w:rsid w:val="00776653"/>
    <w:rsid w:val="007C7AF0"/>
    <w:rsid w:val="007F49C1"/>
    <w:rsid w:val="00851A3F"/>
    <w:rsid w:val="00851E9A"/>
    <w:rsid w:val="008A1063"/>
    <w:rsid w:val="008C7383"/>
    <w:rsid w:val="008D76FF"/>
    <w:rsid w:val="00902097"/>
    <w:rsid w:val="009117FF"/>
    <w:rsid w:val="0094603E"/>
    <w:rsid w:val="00947DDB"/>
    <w:rsid w:val="009748CC"/>
    <w:rsid w:val="009C0771"/>
    <w:rsid w:val="009D22B1"/>
    <w:rsid w:val="009F2EC5"/>
    <w:rsid w:val="00A117E0"/>
    <w:rsid w:val="00A12B1A"/>
    <w:rsid w:val="00AE0A62"/>
    <w:rsid w:val="00AF213C"/>
    <w:rsid w:val="00B15E81"/>
    <w:rsid w:val="00B23388"/>
    <w:rsid w:val="00B4095E"/>
    <w:rsid w:val="00B5205F"/>
    <w:rsid w:val="00B843C6"/>
    <w:rsid w:val="00B85DA0"/>
    <w:rsid w:val="00BA5F07"/>
    <w:rsid w:val="00C00D12"/>
    <w:rsid w:val="00C07538"/>
    <w:rsid w:val="00C378AA"/>
    <w:rsid w:val="00C77933"/>
    <w:rsid w:val="00C80676"/>
    <w:rsid w:val="00CC469A"/>
    <w:rsid w:val="00CC4E7A"/>
    <w:rsid w:val="00CC71C0"/>
    <w:rsid w:val="00CF0BFF"/>
    <w:rsid w:val="00D124E7"/>
    <w:rsid w:val="00D95B95"/>
    <w:rsid w:val="00DC27F0"/>
    <w:rsid w:val="00DE7E8F"/>
    <w:rsid w:val="00E05705"/>
    <w:rsid w:val="00E21296"/>
    <w:rsid w:val="00F21F01"/>
    <w:rsid w:val="00F3303A"/>
    <w:rsid w:val="00F33199"/>
    <w:rsid w:val="00F57F87"/>
    <w:rsid w:val="00F73270"/>
    <w:rsid w:val="00FD00F3"/>
    <w:rsid w:val="00FE21AE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80C7C"/>
  <w15:docId w15:val="{4872F879-C358-445C-8E47-8EF48E1D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5860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F87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F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5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staurants-infor.herokuapp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quangtien728.github.io/BlackJackProject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equangtien728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arstagram511.herokuapp.com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nimereviewer1.herokuapp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8BA281A4DC46BA934EB800D33D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91FC-A35E-460F-90AD-C902EEE28434}"/>
      </w:docPartPr>
      <w:docPartBody>
        <w:p w:rsidR="00707DAF" w:rsidRDefault="00194426">
          <w:pPr>
            <w:pStyle w:val="B58BA281A4DC46BA934EB800D33D497C"/>
          </w:pPr>
          <w:r>
            <w:t>Choose a building block.</w:t>
          </w:r>
        </w:p>
      </w:docPartBody>
    </w:docPart>
    <w:docPart>
      <w:docPartPr>
        <w:name w:val="7759AE8FE26C407D9A0B02571BFF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326E0-FAA0-4DE9-857E-07ACEEB6A0C0}"/>
      </w:docPartPr>
      <w:docPartBody>
        <w:p w:rsidR="00707DAF" w:rsidRDefault="00194426">
          <w:pPr>
            <w:pStyle w:val="7759AE8FE26C407D9A0B02571BFFB6E1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1B1859085584464090C1D4D6B65A4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5F44-66B4-4D47-89F2-4D33FB3E204A}"/>
      </w:docPartPr>
      <w:docPartBody>
        <w:p w:rsidR="00DA25FA" w:rsidRDefault="00AD602A" w:rsidP="00AD602A">
          <w:pPr>
            <w:pStyle w:val="1B1859085584464090C1D4D6B65A4D1E"/>
          </w:pPr>
          <w:r>
            <w:t>[Type Your Name]</w:t>
          </w:r>
        </w:p>
      </w:docPartBody>
    </w:docPart>
    <w:docPart>
      <w:docPartPr>
        <w:name w:val="B5D844468A0F7547BAB9F4C5A7BBE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DEA44-AF4A-4B40-B180-5E07A9125367}"/>
      </w:docPartPr>
      <w:docPartBody>
        <w:p w:rsidR="00DA25FA" w:rsidRDefault="00AD602A" w:rsidP="00AD602A">
          <w:pPr>
            <w:pStyle w:val="B5D844468A0F7547BAB9F4C5A7BBE114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F52D115B8F36574287CF7861E92E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D4F8-B585-B441-A675-A84765DFBCB9}"/>
      </w:docPartPr>
      <w:docPartBody>
        <w:p w:rsidR="00DA25FA" w:rsidRDefault="00AD602A" w:rsidP="00AD602A">
          <w:pPr>
            <w:pStyle w:val="F52D115B8F36574287CF7861E92ECD34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F3E5575C7319704BB26DD4C40E4A0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31EC2-B413-D74C-A21E-725CF9DCC39D}"/>
      </w:docPartPr>
      <w:docPartBody>
        <w:p w:rsidR="00DA25FA" w:rsidRDefault="00AD602A" w:rsidP="00AD602A">
          <w:pPr>
            <w:pStyle w:val="F3E5575C7319704BB26DD4C40E4A0B07"/>
          </w:pPr>
          <w:r>
            <w:rPr>
              <w:color w:val="44546A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panose1 w:val="020B0604020202020204"/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426"/>
    <w:rsid w:val="00194426"/>
    <w:rsid w:val="004E23A4"/>
    <w:rsid w:val="00707DAF"/>
    <w:rsid w:val="00A37F50"/>
    <w:rsid w:val="00AD602A"/>
    <w:rsid w:val="00B906F2"/>
    <w:rsid w:val="00DA25FA"/>
    <w:rsid w:val="00DA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BA281A4DC46BA934EB800D33D497C">
    <w:name w:val="B58BA281A4DC46BA934EB800D33D497C"/>
  </w:style>
  <w:style w:type="paragraph" w:customStyle="1" w:styleId="7759AE8FE26C407D9A0B02571BFFB6E1">
    <w:name w:val="7759AE8FE26C407D9A0B02571BFFB6E1"/>
  </w:style>
  <w:style w:type="paragraph" w:customStyle="1" w:styleId="1B1859085584464090C1D4D6B65A4D1E">
    <w:name w:val="1B1859085584464090C1D4D6B65A4D1E"/>
    <w:rsid w:val="00AD602A"/>
    <w:pPr>
      <w:spacing w:after="0" w:line="240" w:lineRule="auto"/>
    </w:pPr>
    <w:rPr>
      <w:sz w:val="24"/>
      <w:szCs w:val="24"/>
    </w:rPr>
  </w:style>
  <w:style w:type="paragraph" w:customStyle="1" w:styleId="B5D844468A0F7547BAB9F4C5A7BBE114">
    <w:name w:val="B5D844468A0F7547BAB9F4C5A7BBE114"/>
    <w:rsid w:val="00AD602A"/>
    <w:pPr>
      <w:spacing w:after="0" w:line="240" w:lineRule="auto"/>
    </w:pPr>
    <w:rPr>
      <w:sz w:val="24"/>
      <w:szCs w:val="24"/>
    </w:rPr>
  </w:style>
  <w:style w:type="paragraph" w:customStyle="1" w:styleId="F52D115B8F36574287CF7861E92ECD34">
    <w:name w:val="F52D115B8F36574287CF7861E92ECD34"/>
    <w:rsid w:val="00AD602A"/>
    <w:pPr>
      <w:spacing w:after="0" w:line="240" w:lineRule="auto"/>
    </w:pPr>
    <w:rPr>
      <w:sz w:val="24"/>
      <w:szCs w:val="24"/>
    </w:rPr>
  </w:style>
  <w:style w:type="paragraph" w:customStyle="1" w:styleId="F3E5575C7319704BB26DD4C40E4A0B07">
    <w:name w:val="F3E5575C7319704BB26DD4C40E4A0B07"/>
    <w:rsid w:val="00AD602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7067 ELMWOOD Ridge Ct Doraville, GA 30340</CompanyAddress>
  <CompanyPhone>(404)429-6926</CompanyPhone>
  <CompanyFax/>
  <CompanyEmail>lequangtien728@yahoo.com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F3ED7-A00D-47A7-BDDC-3B9193636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Office\Templates\1033\ApothecaryResume.dotx</Template>
  <TotalTime>139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Immucor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QUANG LE</dc:creator>
  <cp:lastModifiedBy>Anh Dinh</cp:lastModifiedBy>
  <cp:revision>15</cp:revision>
  <cp:lastPrinted>2018-02-12T17:59:00Z</cp:lastPrinted>
  <dcterms:created xsi:type="dcterms:W3CDTF">2022-03-23T16:30:00Z</dcterms:created>
  <dcterms:modified xsi:type="dcterms:W3CDTF">2022-05-28T18:02:00Z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